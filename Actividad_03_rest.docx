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F51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Se desea crear una página web con el contenido de los platos de un restaurante.</w:t>
      </w: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 w:rsidRPr="0049439F">
        <w:rPr>
          <w:rFonts w:asciiTheme="majorHAnsi" w:eastAsiaTheme="majorEastAsia" w:hAnsiTheme="majorHAnsi" w:cstheme="majorBidi"/>
          <w:b/>
          <w:bCs/>
          <w:noProof/>
          <w:color w:val="155388" w:themeColor="accent1" w:themeShade="BF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-5329</wp:posOffset>
            </wp:positionH>
            <wp:positionV relativeFrom="paragraph">
              <wp:posOffset>3522</wp:posOffset>
            </wp:positionV>
            <wp:extent cx="5400040" cy="466979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49439F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49439F" w:rsidRDefault="00A859E3" w:rsidP="00506C71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Las imágenes y los textos se tomarán de</w:t>
      </w:r>
    </w:p>
    <w:p w:rsidR="00A859E3" w:rsidRDefault="00484D93" w:rsidP="00A859E3">
      <w:pPr>
        <w:ind w:firstLine="708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hyperlink r:id="rId9" w:history="1">
        <w:r w:rsidR="00A859E3" w:rsidRPr="003845FB">
          <w:rPr>
            <w:rStyle w:val="Hipervnculo"/>
            <w:rFonts w:asciiTheme="majorHAnsi" w:eastAsiaTheme="majorEastAsia" w:hAnsiTheme="majorHAnsi" w:cstheme="majorBidi"/>
            <w:b/>
            <w:bCs/>
            <w:sz w:val="28"/>
            <w:szCs w:val="28"/>
          </w:rPr>
          <w:t>https://www.lacocinadeelisa.es/nuestros-platos/</w:t>
        </w:r>
      </w:hyperlink>
    </w:p>
    <w:p w:rsidR="00396815" w:rsidRDefault="00A859E3" w:rsidP="00A859E3">
      <w:pP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 w:rsidRPr="00A859E3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NORMAS DE ENTREGA</w:t>
      </w:r>
    </w:p>
    <w:p w:rsidR="00396815" w:rsidRPr="00396815" w:rsidRDefault="00396815" w:rsidP="00396815">
      <w:pPr>
        <w:ind w:left="709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 xml:space="preserve">FECHA MAXIMA DE ENTREGA:  </w:t>
      </w:r>
      <w:r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2</w:t>
      </w:r>
      <w:r w:rsidR="001D641C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0</w:t>
      </w:r>
      <w:r w:rsidR="00A859E3" w:rsidRPr="00396815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/1</w:t>
      </w:r>
      <w:r w:rsidR="001D641C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1/2023</w:t>
      </w:r>
      <w:r w:rsidR="00A859E3" w:rsidRPr="00396815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 xml:space="preserve"> </w:t>
      </w:r>
    </w:p>
    <w:p w:rsidR="00396815" w:rsidRDefault="00396815" w:rsidP="00396815">
      <w:pPr>
        <w:ind w:left="709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FORMATO:</w:t>
      </w:r>
    </w:p>
    <w:p w:rsidR="00396815" w:rsidRDefault="00A859E3" w:rsidP="00396815">
      <w:pPr>
        <w:spacing w:after="0" w:line="240" w:lineRule="auto"/>
        <w:ind w:left="709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 w:rsidRPr="00A859E3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Se entregará un único fichero en formato comprimido .</w:t>
      </w:r>
      <w:proofErr w:type="spellStart"/>
      <w:r w:rsidRPr="00A859E3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zip</w:t>
      </w:r>
      <w:proofErr w:type="spellEnd"/>
      <w:r w:rsidR="001D641C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 xml:space="preserve"> con todo el proyecto</w:t>
      </w:r>
    </w:p>
    <w:p w:rsidR="001D641C" w:rsidRDefault="001D641C" w:rsidP="00396815">
      <w:pPr>
        <w:spacing w:after="0" w:line="240" w:lineRule="auto"/>
        <w:ind w:left="709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bookmarkStart w:id="0" w:name="_GoBack"/>
      <w:bookmarkEnd w:id="0"/>
    </w:p>
    <w:p w:rsidR="00396815" w:rsidRDefault="00A859E3" w:rsidP="00396815">
      <w:pPr>
        <w:spacing w:after="0" w:line="240" w:lineRule="auto"/>
        <w:ind w:left="709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A859E3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 xml:space="preserve">El nombre del archivo será </w:t>
      </w:r>
      <w:r w:rsidRPr="00396815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act0</w:t>
      </w:r>
      <w:r w:rsidR="00396815" w:rsidRPr="00396815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>3</w:t>
      </w:r>
      <w:r w:rsidRPr="00396815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 xml:space="preserve">_Nombre_Apellidos.zip </w:t>
      </w:r>
    </w:p>
    <w:p w:rsidR="00396815" w:rsidRDefault="00396815" w:rsidP="00396815">
      <w:pPr>
        <w:spacing w:after="0" w:line="240" w:lineRule="auto"/>
        <w:ind w:left="709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</w:p>
    <w:p w:rsidR="00396815" w:rsidRDefault="00A859E3" w:rsidP="00396815">
      <w:pPr>
        <w:spacing w:after="0" w:line="240" w:lineRule="auto"/>
        <w:ind w:left="709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 w:rsidRPr="00A859E3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 xml:space="preserve">EVALUACIÓN: </w:t>
      </w:r>
    </w:p>
    <w:p w:rsidR="00396815" w:rsidRDefault="00396815" w:rsidP="00396815">
      <w:pPr>
        <w:spacing w:after="0" w:line="240" w:lineRule="auto"/>
        <w:ind w:left="709" w:firstLine="707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8</w:t>
      </w:r>
      <w:r w:rsidR="00A859E3" w:rsidRPr="00A859E3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 xml:space="preserve"> puntos la maquetación </w:t>
      </w:r>
    </w:p>
    <w:p w:rsidR="00A859E3" w:rsidRDefault="00A859E3" w:rsidP="00396815">
      <w:pPr>
        <w:spacing w:after="0" w:line="240" w:lineRule="auto"/>
        <w:ind w:left="709" w:firstLine="707"/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</w:pPr>
      <w:r w:rsidRPr="00A859E3">
        <w:rPr>
          <w:rFonts w:asciiTheme="majorHAnsi" w:eastAsiaTheme="majorEastAsia" w:hAnsiTheme="majorHAnsi" w:cstheme="majorBidi"/>
          <w:b/>
          <w:bCs/>
          <w:color w:val="155388" w:themeColor="accent1" w:themeShade="BF"/>
          <w:sz w:val="28"/>
          <w:szCs w:val="28"/>
        </w:rPr>
        <w:t>2 puntos la estética</w:t>
      </w:r>
    </w:p>
    <w:sectPr w:rsidR="00A859E3" w:rsidSect="00506C71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701" w:bottom="993" w:left="1701" w:header="426" w:footer="12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D93" w:rsidRDefault="00484D93" w:rsidP="00790968">
      <w:pPr>
        <w:spacing w:after="0" w:line="240" w:lineRule="auto"/>
      </w:pPr>
      <w:r>
        <w:separator/>
      </w:r>
    </w:p>
  </w:endnote>
  <w:endnote w:type="continuationSeparator" w:id="0">
    <w:p w:rsidR="00484D93" w:rsidRDefault="00484D93" w:rsidP="0079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">
    <w:altName w:val="Interstat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auto"/>
    <w:pitch w:val="variable"/>
    <w:sig w:usb0="00000001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819"/>
      <w:gridCol w:w="3272"/>
    </w:tblGrid>
    <w:tr w:rsidR="00026F51" w:rsidTr="00780E5A">
      <w:trPr>
        <w:trHeight w:val="716"/>
      </w:trPr>
      <w:tc>
        <w:tcPr>
          <w:tcW w:w="817" w:type="dxa"/>
        </w:tcPr>
        <w:p w:rsidR="00026F51" w:rsidRDefault="005B598C">
          <w:pPr>
            <w:pStyle w:val="Piedepgina"/>
          </w:pPr>
          <w:r>
            <w:rPr>
              <w:noProof/>
            </w:rPr>
            <w:drawing>
              <wp:inline distT="0" distB="0" distL="0" distR="0" wp14:anchorId="7EB0C96E" wp14:editId="5F2C7C71">
                <wp:extent cx="383249" cy="393895"/>
                <wp:effectExtent l="0" t="0" r="0" b="635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 rotWithShape="1">
                        <a:blip r:embed="rId1"/>
                        <a:srcRect l="41554" t="78048" r="49037" b="9060"/>
                        <a:stretch/>
                      </pic:blipFill>
                      <pic:spPr bwMode="auto">
                        <a:xfrm>
                          <a:off x="0" y="0"/>
                          <a:ext cx="384475" cy="3951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:rsidR="00026F51" w:rsidRDefault="00026F51" w:rsidP="00026F51">
          <w:pPr>
            <w:pStyle w:val="Piedepgina"/>
          </w:pPr>
          <w:r>
            <w:t>M02 | Didáctica de la Educación</w:t>
          </w:r>
        </w:p>
      </w:tc>
    </w:tr>
  </w:tbl>
  <w:p w:rsidR="00026F51" w:rsidRDefault="00026F51" w:rsidP="00780E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Look w:val="04A0" w:firstRow="1" w:lastRow="0" w:firstColumn="1" w:lastColumn="0" w:noHBand="0" w:noVBand="1"/>
    </w:tblPr>
    <w:tblGrid>
      <w:gridCol w:w="4076"/>
    </w:tblGrid>
    <w:tr w:rsidR="00044D03" w:rsidTr="000E35A3">
      <w:trPr>
        <w:trHeight w:val="282"/>
        <w:jc w:val="right"/>
      </w:trPr>
      <w:tc>
        <w:tcPr>
          <w:tcW w:w="4076" w:type="dxa"/>
        </w:tcPr>
        <w:p w:rsidR="00044D03" w:rsidRPr="00044D03" w:rsidRDefault="000E35A3" w:rsidP="005B598C">
          <w:pPr>
            <w:pStyle w:val="Piedepgina"/>
            <w:jc w:val="right"/>
            <w:rPr>
              <w:rFonts w:ascii="Gotham HTF Book" w:hAnsi="Gotham HTF Book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8AEE214" wp14:editId="7823E9BC">
                    <wp:simplePos x="0" y="0"/>
                    <wp:positionH relativeFrom="column">
                      <wp:posOffset>-341093</wp:posOffset>
                    </wp:positionH>
                    <wp:positionV relativeFrom="paragraph">
                      <wp:posOffset>19050</wp:posOffset>
                    </wp:positionV>
                    <wp:extent cx="2896870" cy="323557"/>
                    <wp:effectExtent l="0" t="0" r="0" b="635"/>
                    <wp:wrapNone/>
                    <wp:docPr id="419" name="419 Cuadro de 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96870" cy="3235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5A3" w:rsidRPr="000E35A3" w:rsidRDefault="0049439F" w:rsidP="000E35A3">
                                <w:pPr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 w:themeColor="background1"/>
                                  </w:rPr>
                                  <w:t>Javier</w:t>
                                </w:r>
                                <w:r w:rsidR="00BF7302">
                                  <w:rPr>
                                    <w:rFonts w:ascii="Gotham HTF Book" w:hAnsi="Gotham HTF Book"/>
                                    <w:b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 w:themeColor="background1"/>
                                  </w:rPr>
                                  <w:t>Ruiz-Toledo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AEE214" id="_x0000_t202" coordsize="21600,21600" o:spt="202" path="m,l,21600r21600,l21600,xe">
                    <v:stroke joinstyle="miter"/>
                    <v:path gradientshapeok="t" o:connecttype="rect"/>
                  </v:shapetype>
                  <v:shape id="419 Cuadro de texto" o:spid="_x0000_s1027" type="#_x0000_t202" style="position:absolute;left:0;text-align:left;margin-left:-26.85pt;margin-top:1.5pt;width:228.1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" filled="f" stroked="f" strokeweight=".5pt">
                    <v:textbox>
                      <w:txbxContent>
                        <w:p w:rsidR="000E35A3" w:rsidRPr="000E35A3" w:rsidRDefault="0049439F" w:rsidP="000E35A3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 w:themeColor="background1"/>
                            </w:rPr>
                            <w:t>Javier</w:t>
                          </w:r>
                          <w:r w:rsidR="00BF7302">
                            <w:rPr>
                              <w:rFonts w:ascii="Gotham HTF Book" w:hAnsi="Gotham HTF Book"/>
                              <w:b/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rFonts w:ascii="Gotham HTF Book" w:hAnsi="Gotham HTF Book"/>
                              <w:b/>
                              <w:color w:val="FFFFFF" w:themeColor="background1"/>
                            </w:rPr>
                            <w:t>Ruiz-Toledo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E35A3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4142" behindDoc="1" locked="0" layoutInCell="1" allowOverlap="1" wp14:anchorId="14CAD4A6" wp14:editId="444CA7D1">
                    <wp:simplePos x="0" y="0"/>
                    <wp:positionH relativeFrom="column">
                      <wp:posOffset>-1454687</wp:posOffset>
                    </wp:positionH>
                    <wp:positionV relativeFrom="paragraph">
                      <wp:posOffset>19343</wp:posOffset>
                    </wp:positionV>
                    <wp:extent cx="5135245" cy="425450"/>
                    <wp:effectExtent l="0" t="0" r="8255" b="0"/>
                    <wp:wrapNone/>
                    <wp:docPr id="416" name="4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5245" cy="425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869C92" id="416 Rectángulo" o:spid="_x0000_s1026" style="position:absolute;margin-left:-114.55pt;margin-top:1.5pt;width:404.35pt;height:33.5pt;z-index:-2516623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" fillcolor="#1d70b7 [3204]" stroked="f" strokeweight="2pt"/>
                </w:pict>
              </mc:Fallback>
            </mc:AlternateContent>
          </w:r>
          <w:r w:rsidRPr="000E35A3">
            <w:rPr>
              <w:noProof/>
              <w:color w:val="FFFFFF" w:themeColor="background1"/>
            </w:rPr>
            <mc:AlternateContent>
              <mc:Choice Requires="wps">
                <w:drawing>
                  <wp:anchor distT="0" distB="0" distL="114300" distR="114300" simplePos="0" relativeHeight="251655166" behindDoc="1" locked="0" layoutInCell="1" allowOverlap="1" wp14:anchorId="4BCEC9A7" wp14:editId="571AE582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3500" cy="425450"/>
                    <wp:effectExtent l="0" t="0" r="6350" b="0"/>
                    <wp:wrapNone/>
                    <wp:docPr id="417" name="417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3500" cy="4254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9DE8F6C" id="417 Rectángulo" o:spid="_x0000_s1026" style="position:absolute;margin-left:-319.45pt;margin-top:1.5pt;width:205pt;height:33.5pt;z-index:-2516613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" fillcolor="#93c01f [3205]" stroked="f" strokeweight="2pt"/>
                </w:pict>
              </mc:Fallback>
            </mc:AlternateContent>
          </w:r>
        </w:p>
      </w:tc>
    </w:tr>
  </w:tbl>
  <w:p w:rsidR="00026F51" w:rsidRDefault="00026F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D93" w:rsidRDefault="00484D93" w:rsidP="00790968">
      <w:pPr>
        <w:spacing w:after="0" w:line="240" w:lineRule="auto"/>
      </w:pPr>
      <w:r>
        <w:separator/>
      </w:r>
    </w:p>
  </w:footnote>
  <w:footnote w:type="continuationSeparator" w:id="0">
    <w:p w:rsidR="00484D93" w:rsidRDefault="00484D93" w:rsidP="0079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6E1A" w:rsidRPr="00790968" w:rsidRDefault="002D6E1A" w:rsidP="002D6E1A">
    <w:pPr>
      <w:pStyle w:val="Encabezado"/>
      <w:rPr>
        <w:rFonts w:ascii="Cambria" w:hAnsi="Cambria"/>
        <w:b/>
        <w:color w:val="1D70B7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11B1C4" wp14:editId="41DD4FDF">
              <wp:simplePos x="0" y="0"/>
              <wp:positionH relativeFrom="column">
                <wp:posOffset>-19253</wp:posOffset>
              </wp:positionH>
              <wp:positionV relativeFrom="paragraph">
                <wp:posOffset>413385</wp:posOffset>
              </wp:positionV>
              <wp:extent cx="5466945" cy="0"/>
              <wp:effectExtent l="38100" t="38100" r="57785" b="95250"/>
              <wp:wrapNone/>
              <wp:docPr id="10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694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1A2FD3" id="10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32.55pt" to="428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" strokecolor="#93c01f [3205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inline distT="0" distB="0" distL="0" distR="0" wp14:anchorId="624DE32C" wp14:editId="6110E932">
          <wp:extent cx="981541" cy="341406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p-01_161x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541" cy="34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790968">
      <w:rPr>
        <w:rFonts w:ascii="Cambria" w:hAnsi="Cambria"/>
        <w:b/>
        <w:color w:val="1D70B7" w:themeColor="accent1"/>
      </w:rPr>
      <w:t>Guía Modular</w:t>
    </w:r>
  </w:p>
  <w:p w:rsidR="002D6E1A" w:rsidRDefault="002D6E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F51" w:rsidRPr="00790968" w:rsidRDefault="000E35A3">
    <w:pPr>
      <w:pStyle w:val="Encabezado"/>
      <w:rPr>
        <w:rFonts w:ascii="Cambria" w:hAnsi="Cambria"/>
        <w:b/>
        <w:color w:val="1D70B7" w:themeColor="accent1"/>
      </w:rPr>
    </w:pPr>
    <w:r>
      <w:rPr>
        <w:noProof/>
      </w:rPr>
      <w:drawing>
        <wp:anchor distT="0" distB="0" distL="114300" distR="114300" simplePos="0" relativeHeight="251658239" behindDoc="0" locked="0" layoutInCell="1" allowOverlap="1" wp14:anchorId="60CF17AD" wp14:editId="03CC3300">
          <wp:simplePos x="0" y="0"/>
          <wp:positionH relativeFrom="column">
            <wp:posOffset>-67945</wp:posOffset>
          </wp:positionH>
          <wp:positionV relativeFrom="paragraph">
            <wp:posOffset>-128368</wp:posOffset>
          </wp:positionV>
          <wp:extent cx="1530350" cy="514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clrChange>
                      <a:clrFrom>
                        <a:srgbClr val="97BF0D"/>
                      </a:clrFrom>
                      <a:clrTo>
                        <a:srgbClr val="97BF0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04" t="75176" r="23913" b="7933"/>
                  <a:stretch/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BCD30BC" wp14:editId="19D37CCF">
              <wp:simplePos x="0" y="0"/>
              <wp:positionH relativeFrom="column">
                <wp:posOffset>3926840</wp:posOffset>
              </wp:positionH>
              <wp:positionV relativeFrom="paragraph">
                <wp:posOffset>-109318</wp:posOffset>
              </wp:positionV>
              <wp:extent cx="1547447" cy="323557"/>
              <wp:effectExtent l="0" t="0" r="0" b="635"/>
              <wp:wrapNone/>
              <wp:docPr id="418" name="418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7447" cy="32355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5A3" w:rsidRPr="000E35A3" w:rsidRDefault="0049439F" w:rsidP="000E35A3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 w:themeColor="background1"/>
                            </w:rPr>
                            <w:t>Actividad 3.- Flex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CD30BC" id="_x0000_t202" coordsize="21600,21600" o:spt="202" path="m,l,21600r21600,l21600,xe">
              <v:stroke joinstyle="miter"/>
              <v:path gradientshapeok="t" o:connecttype="rect"/>
            </v:shapetype>
            <v:shape id="418 Cuadro de texto" o:spid="_x0000_s1026" type="#_x0000_t202" style="position:absolute;margin-left:309.2pt;margin-top:-8.6pt;width:121.8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" filled="f" stroked="f" strokeweight=".5pt">
              <v:textbox>
                <w:txbxContent>
                  <w:p w:rsidR="000E35A3" w:rsidRPr="000E35A3" w:rsidRDefault="0049439F" w:rsidP="000E35A3">
                    <w:pPr>
                      <w:jc w:val="right"/>
                      <w:rPr>
                        <w:rFonts w:ascii="Gotham HTF Book" w:hAnsi="Gotham HTF Book"/>
                        <w:b/>
                        <w:color w:val="FFFFFF" w:themeColor="background1"/>
                      </w:rPr>
                    </w:pPr>
                    <w:r>
                      <w:rPr>
                        <w:rFonts w:ascii="Gotham HTF Book" w:hAnsi="Gotham HTF Book"/>
                        <w:b/>
                        <w:color w:val="FFFFFF" w:themeColor="background1"/>
                      </w:rPr>
                      <w:t>Actividad 3.- Flex</w:t>
                    </w:r>
                  </w:p>
                </w:txbxContent>
              </v:textbox>
            </v:shape>
          </w:pict>
        </mc:Fallback>
      </mc:AlternateContent>
    </w:r>
    <w:r w:rsidR="00044D03" w:rsidRPr="005B598C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6167C2E0" wp14:editId="64ABF59F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3500" cy="691515"/>
              <wp:effectExtent l="0" t="0" r="6350" b="0"/>
              <wp:wrapNone/>
              <wp:docPr id="478" name="47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3500" cy="6915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2AD040" id="478 Rectángulo" o:spid="_x0000_s1026" style="position:absolute;margin-left:-87.6pt;margin-top:-21.3pt;width:205pt;height:54.4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" fillcolor="#93c01f [3205]" stroked="f" strokeweight="2pt"/>
          </w:pict>
        </mc:Fallback>
      </mc:AlternateContent>
    </w:r>
    <w:r w:rsidR="00044D03" w:rsidRPr="005B598C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33FAC455" wp14:editId="364AB61D">
              <wp:simplePos x="0" y="0"/>
              <wp:positionH relativeFrom="column">
                <wp:posOffset>1499235</wp:posOffset>
              </wp:positionH>
              <wp:positionV relativeFrom="paragraph">
                <wp:posOffset>-270329</wp:posOffset>
              </wp:positionV>
              <wp:extent cx="5135245" cy="691515"/>
              <wp:effectExtent l="0" t="0" r="8255" b="0"/>
              <wp:wrapNone/>
              <wp:docPr id="477" name="47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245" cy="6915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7D6A0D" id="477 Rectángulo" o:spid="_x0000_s1026" style="position:absolute;margin-left:118.05pt;margin-top:-21.3pt;width:404.35pt;height:54.4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" fillcolor="#1d70b7 [3204]" stroked="f" strokeweight="2pt"/>
          </w:pict>
        </mc:Fallback>
      </mc:AlternateContent>
    </w:r>
    <w:r w:rsidR="00026F51">
      <w:rPr>
        <w:noProof/>
      </w:rPr>
      <w:drawing>
        <wp:inline distT="0" distB="0" distL="0" distR="0" wp14:anchorId="6B394A14" wp14:editId="0FDBCF6A">
          <wp:extent cx="981541" cy="341406"/>
          <wp:effectExtent l="0" t="0" r="0" b="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fp-01_161x56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541" cy="341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26F51">
      <w:tab/>
    </w:r>
    <w:r w:rsidR="00026F51">
      <w:tab/>
    </w:r>
    <w:r w:rsidR="00026F51" w:rsidRPr="005B598C">
      <w:rPr>
        <w:rFonts w:ascii="Gotham HTF Book" w:hAnsi="Gotham HTF Book"/>
        <w:b/>
        <w:color w:val="1D70B7" w:themeColor="accent1"/>
      </w:rPr>
      <w:t>Guía Modular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06EF"/>
    <w:multiLevelType w:val="hybridMultilevel"/>
    <w:tmpl w:val="668A3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97E"/>
    <w:multiLevelType w:val="hybridMultilevel"/>
    <w:tmpl w:val="503A3E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73FFF"/>
    <w:multiLevelType w:val="hybridMultilevel"/>
    <w:tmpl w:val="AEDA652A"/>
    <w:lvl w:ilvl="0" w:tplc="E258DDA2">
      <w:start w:val="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568CB"/>
    <w:multiLevelType w:val="hybridMultilevel"/>
    <w:tmpl w:val="8DA21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1225E"/>
    <w:multiLevelType w:val="hybridMultilevel"/>
    <w:tmpl w:val="E86ADC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132187"/>
    <w:multiLevelType w:val="hybridMultilevel"/>
    <w:tmpl w:val="C37CE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66C9B"/>
    <w:multiLevelType w:val="hybridMultilevel"/>
    <w:tmpl w:val="234C70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07383"/>
    <w:multiLevelType w:val="hybridMultilevel"/>
    <w:tmpl w:val="F94CA4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9F"/>
    <w:rsid w:val="00024CDE"/>
    <w:rsid w:val="00025DD6"/>
    <w:rsid w:val="00026F51"/>
    <w:rsid w:val="00044D03"/>
    <w:rsid w:val="00051CB6"/>
    <w:rsid w:val="00085F92"/>
    <w:rsid w:val="00097ED6"/>
    <w:rsid w:val="000A09DB"/>
    <w:rsid w:val="000A1A8E"/>
    <w:rsid w:val="000B1D65"/>
    <w:rsid w:val="000E35A3"/>
    <w:rsid w:val="000F7457"/>
    <w:rsid w:val="001058B2"/>
    <w:rsid w:val="001203E1"/>
    <w:rsid w:val="001233CB"/>
    <w:rsid w:val="00127E19"/>
    <w:rsid w:val="001351C2"/>
    <w:rsid w:val="0019777F"/>
    <w:rsid w:val="001D641C"/>
    <w:rsid w:val="00216005"/>
    <w:rsid w:val="00265B67"/>
    <w:rsid w:val="002700BE"/>
    <w:rsid w:val="00295C76"/>
    <w:rsid w:val="002D572A"/>
    <w:rsid w:val="002D6E1A"/>
    <w:rsid w:val="00365CEA"/>
    <w:rsid w:val="00396815"/>
    <w:rsid w:val="003D5A23"/>
    <w:rsid w:val="00414FD9"/>
    <w:rsid w:val="004750FE"/>
    <w:rsid w:val="00484D93"/>
    <w:rsid w:val="00493E2C"/>
    <w:rsid w:val="0049439F"/>
    <w:rsid w:val="004C6B73"/>
    <w:rsid w:val="00506C71"/>
    <w:rsid w:val="005B598C"/>
    <w:rsid w:val="005F3627"/>
    <w:rsid w:val="00606D9C"/>
    <w:rsid w:val="00624903"/>
    <w:rsid w:val="006411AF"/>
    <w:rsid w:val="006468AD"/>
    <w:rsid w:val="00647D69"/>
    <w:rsid w:val="00675446"/>
    <w:rsid w:val="00717B1A"/>
    <w:rsid w:val="00727F5E"/>
    <w:rsid w:val="00780E5A"/>
    <w:rsid w:val="00790968"/>
    <w:rsid w:val="007A12CB"/>
    <w:rsid w:val="007B08D3"/>
    <w:rsid w:val="007B1601"/>
    <w:rsid w:val="00823541"/>
    <w:rsid w:val="008421E5"/>
    <w:rsid w:val="008470FB"/>
    <w:rsid w:val="00873551"/>
    <w:rsid w:val="008A3433"/>
    <w:rsid w:val="008B594A"/>
    <w:rsid w:val="008D1C89"/>
    <w:rsid w:val="008E355D"/>
    <w:rsid w:val="008F320C"/>
    <w:rsid w:val="00901A8F"/>
    <w:rsid w:val="00925880"/>
    <w:rsid w:val="00927EB4"/>
    <w:rsid w:val="009903DB"/>
    <w:rsid w:val="009E28D6"/>
    <w:rsid w:val="00A3337F"/>
    <w:rsid w:val="00A52881"/>
    <w:rsid w:val="00A859E3"/>
    <w:rsid w:val="00AE0C54"/>
    <w:rsid w:val="00AF488D"/>
    <w:rsid w:val="00B34728"/>
    <w:rsid w:val="00B50FCE"/>
    <w:rsid w:val="00BA2150"/>
    <w:rsid w:val="00BE5E85"/>
    <w:rsid w:val="00BF7302"/>
    <w:rsid w:val="00C70C75"/>
    <w:rsid w:val="00C8038F"/>
    <w:rsid w:val="00C96591"/>
    <w:rsid w:val="00D14FD8"/>
    <w:rsid w:val="00DD191D"/>
    <w:rsid w:val="00E35013"/>
    <w:rsid w:val="00E44ECF"/>
    <w:rsid w:val="00EE09AE"/>
    <w:rsid w:val="00F02F28"/>
    <w:rsid w:val="00F13029"/>
    <w:rsid w:val="00F66815"/>
    <w:rsid w:val="00F91675"/>
    <w:rsid w:val="00FA0D9D"/>
    <w:rsid w:val="00FA466A"/>
    <w:rsid w:val="00FB1219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416197"/>
  <w15:docId w15:val="{4E3EE77F-3D7A-4998-AB56-3239C458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5538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D70B7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7E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1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337F"/>
    <w:pPr>
      <w:autoSpaceDE w:val="0"/>
      <w:autoSpaceDN w:val="0"/>
      <w:adjustRightInd w:val="0"/>
      <w:spacing w:after="0" w:line="240" w:lineRule="auto"/>
    </w:pPr>
    <w:rPr>
      <w:rFonts w:ascii="Interstate" w:eastAsia="Times New Roman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717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4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4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4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4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4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968"/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968"/>
  </w:style>
  <w:style w:type="character" w:customStyle="1" w:styleId="Ttulo1Car">
    <w:name w:val="Título 1 Car"/>
    <w:basedOn w:val="Fuentedeprrafopredeter"/>
    <w:link w:val="Ttulo1"/>
    <w:uiPriority w:val="9"/>
    <w:rsid w:val="00790968"/>
    <w:rPr>
      <w:rFonts w:asciiTheme="majorHAnsi" w:eastAsiaTheme="majorEastAsia" w:hAnsiTheme="majorHAnsi" w:cstheme="majorBidi"/>
      <w:b/>
      <w:bCs/>
      <w:color w:val="155388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26F51"/>
    <w:rPr>
      <w:rFonts w:asciiTheme="majorHAnsi" w:eastAsiaTheme="majorEastAsia" w:hAnsiTheme="majorHAnsi" w:cstheme="majorBidi"/>
      <w:b/>
      <w:bCs/>
      <w:color w:val="1D70B7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noProof/>
      <w:color w:val="FFFFFF" w:themeColor="background1"/>
    </w:rPr>
  </w:style>
  <w:style w:type="paragraph" w:styleId="Sinespaciado">
    <w:name w:val="No Spacing"/>
    <w:link w:val="SinespaciadoCar"/>
    <w:uiPriority w:val="1"/>
    <w:qFormat/>
    <w:rsid w:val="001203E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03E1"/>
  </w:style>
  <w:style w:type="paragraph" w:styleId="Revisin">
    <w:name w:val="Revision"/>
    <w:hidden/>
    <w:uiPriority w:val="99"/>
    <w:semiHidden/>
    <w:rsid w:val="001977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acocinadeelisa.es/nuestros-plato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FP\PLANTILLAS\Plantilla%20Word%20p&#225;gina%20simple_Vertical(1).dotx" TargetMode="External"/></Relationships>
</file>

<file path=word/theme/theme1.xml><?xml version="1.0" encoding="utf-8"?>
<a:theme xmlns:a="http://schemas.openxmlformats.org/drawingml/2006/main" name="Tema iFP">
  <a:themeElements>
    <a:clrScheme name="Personalizado 7">
      <a:dk1>
        <a:sysClr val="windowText" lastClr="000000"/>
      </a:dk1>
      <a:lt1>
        <a:sysClr val="window" lastClr="FFFFFF"/>
      </a:lt1>
      <a:dk2>
        <a:srgbClr val="FFC000"/>
      </a:dk2>
      <a:lt2>
        <a:srgbClr val="FFFFFF"/>
      </a:lt2>
      <a:accent1>
        <a:srgbClr val="1D70B7"/>
      </a:accent1>
      <a:accent2>
        <a:srgbClr val="93C01F"/>
      </a:accent2>
      <a:accent3>
        <a:srgbClr val="F5EF6F"/>
      </a:accent3>
      <a:accent4>
        <a:srgbClr val="E10D0D"/>
      </a:accent4>
      <a:accent5>
        <a:srgbClr val="A5A5A5"/>
      </a:accent5>
      <a:accent6>
        <a:srgbClr val="C98A35"/>
      </a:accent6>
      <a:hlink>
        <a:srgbClr val="8DC63F"/>
      </a:hlink>
      <a:folHlink>
        <a:srgbClr val="8DC63F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E3A18-DC33-48E4-847C-47F337CC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página simple_Vertical(1).dotx</Template>
  <TotalTime>3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Ruiz-Toledo Aldaz</dc:creator>
  <cp:keywords/>
  <dc:description/>
  <cp:lastModifiedBy>Javier</cp:lastModifiedBy>
  <cp:revision>3</cp:revision>
  <cp:lastPrinted>2015-05-15T14:41:00Z</cp:lastPrinted>
  <dcterms:created xsi:type="dcterms:W3CDTF">2023-11-13T06:43:00Z</dcterms:created>
  <dcterms:modified xsi:type="dcterms:W3CDTF">2023-11-13T06:45:00Z</dcterms:modified>
</cp:coreProperties>
</file>